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E23C86">
      <w:pPr>
        <w:pStyle w:val="Title"/>
      </w:pPr>
      <w:sdt>
        <w:sdtPr>
          <w:alias w:val="Title:"/>
          <w:tag w:val="Title:"/>
          <w:id w:val="726351117"/>
          <w:placeholder>
            <w:docPart w:val="D876E6DBEE3D4D7A91ABD4324C8E27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3E34">
            <w:t>Sentiment Analysis of Tweets [UPA VS NDA]</w:t>
          </w:r>
        </w:sdtContent>
      </w:sdt>
    </w:p>
    <w:p w:rsidR="00B823AA" w:rsidRDefault="003B3E34" w:rsidP="00B823AA">
      <w:pPr>
        <w:pStyle w:val="Title2"/>
      </w:pPr>
      <w:r>
        <w:t xml:space="preserve">By Akshay Saxena </w:t>
      </w:r>
    </w:p>
    <w:p w:rsidR="00E81978" w:rsidRDefault="003B3E34" w:rsidP="00B823AA">
      <w:pPr>
        <w:pStyle w:val="Title2"/>
      </w:pPr>
      <w:r>
        <w:t>Ridgeant Technologies</w:t>
      </w:r>
    </w:p>
    <w:p w:rsidR="00E81978" w:rsidRDefault="00E81978">
      <w:pPr>
        <w:pStyle w:val="Title"/>
      </w:pPr>
    </w:p>
    <w:p w:rsidR="00E81978" w:rsidRDefault="003B3E34" w:rsidP="00B823AA">
      <w:pPr>
        <w:pStyle w:val="Title2"/>
      </w:pPr>
      <w:r>
        <w:t>The Analysis Performed is based on</w:t>
      </w:r>
      <w:r w:rsidR="002D39D7">
        <w:t xml:space="preserve"> manual</w:t>
      </w:r>
      <w:r>
        <w:t xml:space="preserve"> Keywords to form dataset</w:t>
      </w:r>
    </w:p>
    <w:p w:rsidR="00E81978" w:rsidRDefault="00C0283B">
      <w:pPr>
        <w:pStyle w:val="SectionTitle"/>
      </w:pPr>
      <w:r>
        <w:lastRenderedPageBreak/>
        <w:t>Overview</w:t>
      </w:r>
    </w:p>
    <w:p w:rsidR="002D39D7" w:rsidRDefault="002D39D7">
      <w:pPr>
        <w:pStyle w:val="NoSpacing"/>
      </w:pPr>
      <w:r>
        <w:t xml:space="preserve">Sentimental Analysis form the pillars of feedback analysis. It is essential to determine sectors and departments that need to be brushed up according to future requirements. The applications vary from business point of view to understanding changing trends in Technologies, Culture, fashion, Economics, Politics and a lot many components of society. </w:t>
      </w:r>
    </w:p>
    <w:p w:rsidR="00782CD8" w:rsidRDefault="00782CD8">
      <w:pPr>
        <w:pStyle w:val="NoSpacing"/>
      </w:pPr>
    </w:p>
    <w:p w:rsidR="00E81978" w:rsidRDefault="002D39D7">
      <w:pPr>
        <w:pStyle w:val="NoSpacing"/>
      </w:pPr>
      <w:r>
        <w:t xml:space="preserve">This Project </w:t>
      </w:r>
      <w:r w:rsidR="00782CD8">
        <w:t>highlights the sentimental analysis of 20k tweets dataset in context of major Indian Political Alliances: NDA and UPA. Forming up Manual keywords and matching their availability within the tweets dataset. The matched tweets are passed for sentimental analysis.</w:t>
      </w:r>
    </w:p>
    <w:p w:rsidR="006769D5" w:rsidRDefault="00782CD8" w:rsidP="006769D5">
      <w:pPr>
        <w:pStyle w:val="NoSpacing"/>
      </w:pPr>
      <w:r>
        <w:t>The results are presented in bar graph and figures are in console window.</w:t>
      </w:r>
    </w:p>
    <w:p w:rsidR="00851822" w:rsidRDefault="00851822" w:rsidP="006769D5">
      <w:pPr>
        <w:pStyle w:val="NoSpacing"/>
      </w:pPr>
      <w:r>
        <w:t>There are 2 methods provided by twitter API to fetch the tweets i.e. using streamer and API.</w:t>
      </w:r>
    </w:p>
    <w:p w:rsidR="00851822" w:rsidRDefault="00851822" w:rsidP="006769D5">
      <w:pPr>
        <w:pStyle w:val="NoSpacing"/>
      </w:pPr>
      <w:r>
        <w:t xml:space="preserve">Streamer method captures the live tweets and API fetches the tweets from past. For proper analysis, this project uses API method. </w:t>
      </w:r>
    </w:p>
    <w:p w:rsidR="00980B63" w:rsidRDefault="00980B63" w:rsidP="006769D5">
      <w:pPr>
        <w:pStyle w:val="NoSpacing"/>
      </w:pPr>
    </w:p>
    <w:p w:rsidR="00E81978" w:rsidRDefault="00E23C86">
      <w:pPr>
        <w:pStyle w:val="SectionTitle"/>
      </w:pPr>
      <w:sdt>
        <w:sdtPr>
          <w:alias w:val="Section title:"/>
          <w:tag w:val="Section title:"/>
          <w:id w:val="984196707"/>
          <w:placeholder>
            <w:docPart w:val="A0DACAACCBB048A8A39693E284D6DFE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3E34">
            <w:t>Sentiment Analysis of Tweets [UPA VS NDA]</w:t>
          </w:r>
        </w:sdtContent>
      </w:sdt>
    </w:p>
    <w:p w:rsidR="00C16711" w:rsidRDefault="00C16711" w:rsidP="00C16711">
      <w:pPr>
        <w:pStyle w:val="NoSpacing"/>
      </w:pPr>
    </w:p>
    <w:p w:rsidR="00C16711" w:rsidRPr="006769D5" w:rsidRDefault="00C16711" w:rsidP="00C16711">
      <w:pPr>
        <w:pStyle w:val="Heading1"/>
        <w:rPr>
          <w:u w:val="single"/>
        </w:rPr>
      </w:pPr>
      <w:r w:rsidRPr="006769D5">
        <w:rPr>
          <w:u w:val="single"/>
        </w:rPr>
        <w:t>Modules:-</w:t>
      </w:r>
    </w:p>
    <w:p w:rsidR="00C16711" w:rsidRDefault="00C16711" w:rsidP="00C16711">
      <w:pPr>
        <w:pStyle w:val="ListParagraph"/>
        <w:numPr>
          <w:ilvl w:val="0"/>
          <w:numId w:val="17"/>
        </w:numPr>
      </w:pPr>
      <w:r>
        <w:t>Fetch</w:t>
      </w:r>
      <w:r w:rsidR="00980B63">
        <w:t xml:space="preserve"> </w:t>
      </w:r>
    </w:p>
    <w:p w:rsidR="00C16711" w:rsidRDefault="00C16711" w:rsidP="00C16711">
      <w:pPr>
        <w:pStyle w:val="ListParagraph"/>
        <w:numPr>
          <w:ilvl w:val="0"/>
          <w:numId w:val="17"/>
        </w:numPr>
      </w:pPr>
      <w:r>
        <w:t>Filter</w:t>
      </w:r>
    </w:p>
    <w:p w:rsidR="00C16711" w:rsidRDefault="00C16711" w:rsidP="00C16711">
      <w:pPr>
        <w:pStyle w:val="ListParagraph"/>
        <w:numPr>
          <w:ilvl w:val="0"/>
          <w:numId w:val="17"/>
        </w:numPr>
      </w:pPr>
      <w:r>
        <w:t xml:space="preserve">Sentiment </w:t>
      </w:r>
    </w:p>
    <w:p w:rsidR="00C16711" w:rsidRDefault="00C16711" w:rsidP="00C16711">
      <w:pPr>
        <w:pStyle w:val="ListParagraph"/>
        <w:numPr>
          <w:ilvl w:val="0"/>
          <w:numId w:val="17"/>
        </w:numPr>
      </w:pPr>
      <w:r>
        <w:t>Plot</w:t>
      </w:r>
    </w:p>
    <w:p w:rsidR="00F279DC" w:rsidRDefault="00F279DC" w:rsidP="00F279DC">
      <w:pPr>
        <w:pStyle w:val="ListParagraph"/>
        <w:ind w:left="1440"/>
      </w:pPr>
    </w:p>
    <w:p w:rsidR="00C16711" w:rsidRPr="006769D5" w:rsidRDefault="00C16711" w:rsidP="00C16711">
      <w:pPr>
        <w:ind w:left="3600"/>
        <w:rPr>
          <w:b/>
          <w:u w:val="single"/>
        </w:rPr>
      </w:pPr>
      <w:r w:rsidRPr="006769D5">
        <w:rPr>
          <w:rStyle w:val="Emphasis"/>
          <w:b/>
          <w:u w:val="single"/>
        </w:rPr>
        <w:t>Libraries</w:t>
      </w:r>
      <w:r w:rsidRPr="006769D5">
        <w:rPr>
          <w:b/>
          <w:u w:val="single"/>
        </w:rPr>
        <w:t>:-</w:t>
      </w:r>
    </w:p>
    <w:p w:rsidR="00C16711" w:rsidRDefault="00C16711" w:rsidP="00C16711">
      <w:pPr>
        <w:pStyle w:val="ListParagraph"/>
        <w:numPr>
          <w:ilvl w:val="0"/>
          <w:numId w:val="16"/>
        </w:numPr>
        <w:rPr>
          <w:b/>
        </w:rPr>
      </w:pPr>
      <w:r>
        <w:rPr>
          <w:b/>
        </w:rPr>
        <w:t>Pandas[for dataframes]</w:t>
      </w:r>
    </w:p>
    <w:p w:rsidR="00C16711" w:rsidRDefault="00C16711" w:rsidP="00C16711">
      <w:pPr>
        <w:pStyle w:val="ListParagraph"/>
        <w:numPr>
          <w:ilvl w:val="0"/>
          <w:numId w:val="16"/>
        </w:numPr>
        <w:rPr>
          <w:b/>
        </w:rPr>
      </w:pPr>
      <w:r>
        <w:rPr>
          <w:b/>
        </w:rPr>
        <w:t>Tweepy[for fetching tweets]</w:t>
      </w:r>
    </w:p>
    <w:p w:rsidR="00C16711" w:rsidRDefault="00C16711" w:rsidP="00C16711">
      <w:pPr>
        <w:pStyle w:val="ListParagraph"/>
        <w:numPr>
          <w:ilvl w:val="0"/>
          <w:numId w:val="16"/>
        </w:numPr>
        <w:rPr>
          <w:b/>
        </w:rPr>
      </w:pPr>
      <w:r>
        <w:rPr>
          <w:b/>
        </w:rPr>
        <w:t>Textblob[for sentimental analysis]</w:t>
      </w:r>
    </w:p>
    <w:p w:rsidR="00C16711" w:rsidRDefault="00C16711" w:rsidP="00C16711">
      <w:pPr>
        <w:pStyle w:val="ListParagraph"/>
        <w:numPr>
          <w:ilvl w:val="0"/>
          <w:numId w:val="16"/>
        </w:numPr>
        <w:rPr>
          <w:b/>
        </w:rPr>
      </w:pPr>
      <w:r>
        <w:rPr>
          <w:b/>
        </w:rPr>
        <w:t>Matplotlib[for plotting graphs]</w:t>
      </w:r>
    </w:p>
    <w:p w:rsidR="00C16711" w:rsidRDefault="00C16711" w:rsidP="00C16711">
      <w:pPr>
        <w:pStyle w:val="ListParagraph"/>
        <w:numPr>
          <w:ilvl w:val="0"/>
          <w:numId w:val="16"/>
        </w:numPr>
        <w:rPr>
          <w:b/>
        </w:rPr>
      </w:pPr>
      <w:r>
        <w:rPr>
          <w:b/>
        </w:rPr>
        <w:t>Openpyxl[reading xlsx files]</w:t>
      </w:r>
    </w:p>
    <w:p w:rsidR="00C16711" w:rsidRDefault="00C16711" w:rsidP="00C16711">
      <w:pPr>
        <w:pStyle w:val="ListParagraph"/>
        <w:numPr>
          <w:ilvl w:val="0"/>
          <w:numId w:val="16"/>
        </w:numPr>
        <w:rPr>
          <w:b/>
        </w:rPr>
      </w:pPr>
      <w:r>
        <w:rPr>
          <w:b/>
        </w:rPr>
        <w:t>Numpy[for handling arrays]</w:t>
      </w:r>
    </w:p>
    <w:p w:rsidR="00C16711" w:rsidRDefault="00C16711" w:rsidP="00C16711">
      <w:pPr>
        <w:pStyle w:val="ListParagraph"/>
        <w:numPr>
          <w:ilvl w:val="0"/>
          <w:numId w:val="16"/>
        </w:numPr>
        <w:rPr>
          <w:b/>
        </w:rPr>
      </w:pPr>
      <w:r>
        <w:rPr>
          <w:b/>
        </w:rPr>
        <w:t>Re[for operations on regular expressions]</w:t>
      </w:r>
    </w:p>
    <w:p w:rsidR="00C16711" w:rsidRDefault="00C16711" w:rsidP="00C16711">
      <w:pPr>
        <w:pStyle w:val="ListParagraph"/>
        <w:numPr>
          <w:ilvl w:val="0"/>
          <w:numId w:val="16"/>
        </w:numPr>
        <w:rPr>
          <w:b/>
        </w:rPr>
      </w:pPr>
      <w:r>
        <w:rPr>
          <w:b/>
        </w:rPr>
        <w:t>Csv[for reading csv files]</w:t>
      </w:r>
    </w:p>
    <w:p w:rsidR="00C16711" w:rsidRDefault="00C16711" w:rsidP="00C16711">
      <w:pPr>
        <w:rPr>
          <w:b/>
        </w:rPr>
      </w:pPr>
    </w:p>
    <w:p w:rsidR="00C16711" w:rsidRDefault="00C16711" w:rsidP="00C16711">
      <w:pPr>
        <w:rPr>
          <w:b/>
        </w:rPr>
      </w:pPr>
    </w:p>
    <w:p w:rsidR="00C16711" w:rsidRDefault="00C16711" w:rsidP="00C16711">
      <w:pPr>
        <w:rPr>
          <w:b/>
        </w:rPr>
      </w:pPr>
    </w:p>
    <w:p w:rsidR="00C16711" w:rsidRDefault="00C16711" w:rsidP="00C16711">
      <w:pPr>
        <w:rPr>
          <w:b/>
        </w:rPr>
      </w:pPr>
    </w:p>
    <w:p w:rsidR="00C16711" w:rsidRDefault="00C16711" w:rsidP="00C16711">
      <w:pPr>
        <w:rPr>
          <w:b/>
        </w:rPr>
      </w:pPr>
    </w:p>
    <w:p w:rsidR="00C16711" w:rsidRPr="00C16711" w:rsidRDefault="00C16711" w:rsidP="00C16711">
      <w:pPr>
        <w:rPr>
          <w:b/>
        </w:rPr>
      </w:pPr>
    </w:p>
    <w:p w:rsidR="00E81978" w:rsidRPr="00980B63" w:rsidRDefault="001D6B1A" w:rsidP="00980B63">
      <w:pPr>
        <w:pStyle w:val="Heading5"/>
        <w:jc w:val="center"/>
        <w:rPr>
          <w:i w:val="0"/>
          <w:sz w:val="40"/>
          <w:szCs w:val="40"/>
        </w:rPr>
      </w:pPr>
      <w:r w:rsidRPr="00980B63">
        <w:rPr>
          <w:i w:val="0"/>
          <w:sz w:val="40"/>
          <w:szCs w:val="40"/>
        </w:rPr>
        <w:lastRenderedPageBreak/>
        <w:t>Flowchart</w:t>
      </w:r>
      <w:r w:rsidR="00F279DC" w:rsidRPr="00980B63">
        <w:rPr>
          <w:i w:val="0"/>
          <w:sz w:val="40"/>
          <w:szCs w:val="40"/>
        </w:rPr>
        <w:t>:-</w:t>
      </w:r>
    </w:p>
    <w:p w:rsidR="007E1DE4" w:rsidRDefault="00980B63" w:rsidP="00980B63">
      <w:pPr>
        <w:jc w:val="center"/>
      </w:pPr>
      <w:r>
        <w:rPr>
          <w:noProof/>
          <w:lang w:eastAsia="en-US"/>
        </w:rPr>
        <w:drawing>
          <wp:inline distT="0" distB="0" distL="0" distR="0" wp14:anchorId="2044EDA0" wp14:editId="6896FF95">
            <wp:extent cx="4837231" cy="6779741"/>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857" cy="6796036"/>
                    </a:xfrm>
                    <a:prstGeom prst="rect">
                      <a:avLst/>
                    </a:prstGeom>
                  </pic:spPr>
                </pic:pic>
              </a:graphicData>
            </a:graphic>
          </wp:inline>
        </w:drawing>
      </w:r>
    </w:p>
    <w:p w:rsidR="007E1DE4" w:rsidRDefault="007E1DE4" w:rsidP="007E1DE4"/>
    <w:p w:rsidR="007E1DE4" w:rsidRDefault="00644E84" w:rsidP="00980B63">
      <w:pPr>
        <w:ind w:firstLine="0"/>
      </w:pPr>
      <w:r>
        <w:t>The last module i.e. validation using weka is excluded in this project</w:t>
      </w:r>
    </w:p>
    <w:p w:rsidR="007E1DE4" w:rsidRPr="00980B63" w:rsidRDefault="007E1DE4" w:rsidP="007E1DE4">
      <w:pPr>
        <w:jc w:val="center"/>
        <w:rPr>
          <w:b/>
          <w:sz w:val="40"/>
          <w:szCs w:val="40"/>
        </w:rPr>
      </w:pPr>
      <w:r w:rsidRPr="00980B63">
        <w:rPr>
          <w:b/>
          <w:sz w:val="40"/>
          <w:szCs w:val="40"/>
        </w:rPr>
        <w:lastRenderedPageBreak/>
        <w:t>CHALLENGES</w:t>
      </w:r>
    </w:p>
    <w:p w:rsidR="007E1DE4" w:rsidRPr="00980B63" w:rsidRDefault="007E1DE4" w:rsidP="007E1DE4">
      <w:pPr>
        <w:pStyle w:val="ListParagraph"/>
        <w:numPr>
          <w:ilvl w:val="0"/>
          <w:numId w:val="19"/>
        </w:numPr>
        <w:rPr>
          <w:sz w:val="32"/>
          <w:szCs w:val="32"/>
        </w:rPr>
      </w:pPr>
      <w:r w:rsidRPr="00980B63">
        <w:rPr>
          <w:sz w:val="32"/>
          <w:szCs w:val="32"/>
        </w:rPr>
        <w:t>Rate Limit of tweepy during fetching the tweets</w:t>
      </w:r>
    </w:p>
    <w:p w:rsidR="007E1DE4" w:rsidRPr="00980B63" w:rsidRDefault="007E1DE4" w:rsidP="007E1DE4">
      <w:pPr>
        <w:pStyle w:val="ListParagraph"/>
        <w:numPr>
          <w:ilvl w:val="0"/>
          <w:numId w:val="19"/>
        </w:numPr>
        <w:rPr>
          <w:sz w:val="32"/>
          <w:szCs w:val="32"/>
        </w:rPr>
      </w:pPr>
      <w:r w:rsidRPr="00980B63">
        <w:rPr>
          <w:sz w:val="32"/>
          <w:szCs w:val="32"/>
        </w:rPr>
        <w:t>Filtering out URLs embedded within tweets text</w:t>
      </w:r>
    </w:p>
    <w:p w:rsidR="007E1DE4" w:rsidRPr="00980B63" w:rsidRDefault="007E1DE4" w:rsidP="007E1DE4">
      <w:pPr>
        <w:pStyle w:val="ListParagraph"/>
        <w:numPr>
          <w:ilvl w:val="0"/>
          <w:numId w:val="19"/>
        </w:numPr>
        <w:rPr>
          <w:sz w:val="32"/>
          <w:szCs w:val="32"/>
        </w:rPr>
      </w:pPr>
      <w:r w:rsidRPr="00980B63">
        <w:rPr>
          <w:sz w:val="32"/>
          <w:szCs w:val="32"/>
        </w:rPr>
        <w:t>Mentioning keywords on final plot that define the relevant tweets</w:t>
      </w:r>
    </w:p>
    <w:p w:rsidR="007E1DE4" w:rsidRDefault="007E1DE4" w:rsidP="007E1DE4">
      <w:pPr>
        <w:pStyle w:val="ListParagraph"/>
        <w:numPr>
          <w:ilvl w:val="0"/>
          <w:numId w:val="19"/>
        </w:numPr>
        <w:rPr>
          <w:sz w:val="32"/>
          <w:szCs w:val="32"/>
        </w:rPr>
      </w:pPr>
      <w:r w:rsidRPr="00980B63">
        <w:rPr>
          <w:sz w:val="32"/>
          <w:szCs w:val="32"/>
        </w:rPr>
        <w:t>Defining Sentiment function and allotting value to positive, negative and neutral dictionaries.</w:t>
      </w:r>
    </w:p>
    <w:p w:rsidR="000E7F22" w:rsidRPr="00980B63" w:rsidRDefault="000E7F22" w:rsidP="007E1DE4">
      <w:pPr>
        <w:pStyle w:val="ListParagraph"/>
        <w:numPr>
          <w:ilvl w:val="0"/>
          <w:numId w:val="19"/>
        </w:numPr>
        <w:rPr>
          <w:sz w:val="32"/>
          <w:szCs w:val="32"/>
        </w:rPr>
      </w:pPr>
      <w:r>
        <w:rPr>
          <w:sz w:val="32"/>
          <w:szCs w:val="32"/>
        </w:rPr>
        <w:t>Inconsistency in making sense out in some sentences as the result of textblob</w:t>
      </w:r>
      <w:bookmarkStart w:id="0" w:name="_GoBack"/>
      <w:bookmarkEnd w:id="0"/>
      <w:r>
        <w:rPr>
          <w:sz w:val="32"/>
          <w:szCs w:val="32"/>
        </w:rPr>
        <w:t xml:space="preserve"> library is based off on aggregation of words.</w:t>
      </w:r>
    </w:p>
    <w:p w:rsidR="007E1DE4" w:rsidRPr="00F279DC" w:rsidRDefault="007E1DE4" w:rsidP="007E1DE4"/>
    <w:p w:rsidR="00E81978" w:rsidRDefault="001D6B1A" w:rsidP="001D6B1A">
      <w:pPr>
        <w:pStyle w:val="SectionTitle"/>
        <w:jc w:val="left"/>
      </w:pPr>
      <w:r>
        <w:lastRenderedPageBreak/>
        <w:t>Fig-1</w:t>
      </w:r>
    </w:p>
    <w:p w:rsidR="00E81978" w:rsidRDefault="001D6B1A" w:rsidP="001D6B1A">
      <w:pPr>
        <w:pStyle w:val="TableFigure"/>
      </w:pPr>
      <w:r>
        <w:rPr>
          <w:noProof/>
          <w:lang w:eastAsia="en-US"/>
        </w:rPr>
        <w:drawing>
          <wp:inline distT="0" distB="0" distL="0" distR="0" wp14:anchorId="00F53E00" wp14:editId="06869B74">
            <wp:extent cx="5943600" cy="302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9585"/>
                    </a:xfrm>
                    <a:prstGeom prst="rect">
                      <a:avLst/>
                    </a:prstGeom>
                  </pic:spPr>
                </pic:pic>
              </a:graphicData>
            </a:graphic>
          </wp:inline>
        </w:drawing>
      </w:r>
      <w:r w:rsidR="005D3A03">
        <w:t xml:space="preserve"> </w:t>
      </w:r>
      <w:r>
        <w:t>Figure-2</w:t>
      </w:r>
    </w:p>
    <w:p w:rsidR="00E81978" w:rsidRDefault="00DC253B">
      <w:pPr>
        <w:pStyle w:val="NoSpacing"/>
      </w:pPr>
      <w:r>
        <w:rPr>
          <w:noProof/>
          <w:lang w:eastAsia="en-US"/>
        </w:rPr>
        <w:drawing>
          <wp:inline distT="0" distB="0" distL="0" distR="0" wp14:anchorId="3107A118" wp14:editId="7FB681B4">
            <wp:extent cx="5923722" cy="383635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947" cy="3850098"/>
                    </a:xfrm>
                    <a:prstGeom prst="rect">
                      <a:avLst/>
                    </a:prstGeom>
                  </pic:spPr>
                </pic:pic>
              </a:graphicData>
            </a:graphic>
          </wp:inline>
        </w:drawing>
      </w:r>
    </w:p>
    <w:p w:rsidR="008B3B8D" w:rsidRDefault="008B3B8D">
      <w:pPr>
        <w:pStyle w:val="NoSpacing"/>
      </w:pPr>
      <w:r>
        <w:lastRenderedPageBreak/>
        <w:t>Figure - 3</w:t>
      </w:r>
    </w:p>
    <w:p w:rsidR="00E51054" w:rsidRDefault="00E51054">
      <w:pPr>
        <w:pStyle w:val="NoSpacing"/>
      </w:pPr>
      <w:r>
        <w:rPr>
          <w:noProof/>
          <w:lang w:eastAsia="en-US"/>
        </w:rPr>
        <w:drawing>
          <wp:inline distT="0" distB="0" distL="0" distR="0" wp14:anchorId="0DCCAC09" wp14:editId="010FF7F6">
            <wp:extent cx="5943600" cy="3785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5870"/>
                    </a:xfrm>
                    <a:prstGeom prst="rect">
                      <a:avLst/>
                    </a:prstGeom>
                  </pic:spPr>
                </pic:pic>
              </a:graphicData>
            </a:graphic>
          </wp:inline>
        </w:drawing>
      </w:r>
    </w:p>
    <w:p w:rsidR="00E81978" w:rsidRDefault="005D3A03">
      <w:pPr>
        <w:pStyle w:val="TableFigure"/>
      </w:pPr>
      <w:r>
        <w:rPr>
          <w:rStyle w:val="Emphasis"/>
        </w:rPr>
        <w:t>Figure 1</w:t>
      </w:r>
      <w:r>
        <w:t xml:space="preserve">. </w:t>
      </w:r>
      <w:r w:rsidR="001D6B1A">
        <w:t xml:space="preserve">Showing the analyzed data </w:t>
      </w:r>
    </w:p>
    <w:p w:rsidR="001D6B1A" w:rsidRDefault="001D6B1A">
      <w:pPr>
        <w:pStyle w:val="TableFigure"/>
      </w:pPr>
      <w:r w:rsidRPr="001D6B1A">
        <w:rPr>
          <w:i/>
        </w:rPr>
        <w:t>Figure 2.</w:t>
      </w:r>
      <w:r>
        <w:t xml:space="preserve"> Showing the plot of sentiments</w:t>
      </w:r>
    </w:p>
    <w:p w:rsidR="00E51054" w:rsidRDefault="00E51054">
      <w:pPr>
        <w:pStyle w:val="TableFigure"/>
      </w:pPr>
      <w:r w:rsidRPr="00980B63">
        <w:rPr>
          <w:i/>
        </w:rPr>
        <w:t>Figure 3.</w:t>
      </w:r>
      <w:r>
        <w:t xml:space="preserve"> Showing the Filtered data frame [right] from fetched tweets </w:t>
      </w:r>
      <w:r w:rsidR="00C10F08">
        <w:t>datase</w:t>
      </w:r>
      <w:r>
        <w:t>t</w:t>
      </w:r>
      <w:r w:rsidR="00C10F08">
        <w:t xml:space="preserve"> </w:t>
      </w:r>
      <w:r>
        <w:t>[left]</w:t>
      </w:r>
    </w:p>
    <w:sectPr w:rsidR="00E51054">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C86" w:rsidRDefault="00E23C86">
      <w:pPr>
        <w:spacing w:line="240" w:lineRule="auto"/>
      </w:pPr>
      <w:r>
        <w:separator/>
      </w:r>
    </w:p>
    <w:p w:rsidR="00E23C86" w:rsidRDefault="00E23C86"/>
  </w:endnote>
  <w:endnote w:type="continuationSeparator" w:id="0">
    <w:p w:rsidR="00E23C86" w:rsidRDefault="00E23C86">
      <w:pPr>
        <w:spacing w:line="240" w:lineRule="auto"/>
      </w:pPr>
      <w:r>
        <w:continuationSeparator/>
      </w:r>
    </w:p>
    <w:p w:rsidR="00E23C86" w:rsidRDefault="00E23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C86" w:rsidRDefault="00E23C86">
      <w:pPr>
        <w:spacing w:line="240" w:lineRule="auto"/>
      </w:pPr>
      <w:r>
        <w:separator/>
      </w:r>
    </w:p>
    <w:p w:rsidR="00E23C86" w:rsidRDefault="00E23C86"/>
  </w:footnote>
  <w:footnote w:type="continuationSeparator" w:id="0">
    <w:p w:rsidR="00E23C86" w:rsidRDefault="00E23C86">
      <w:pPr>
        <w:spacing w:line="240" w:lineRule="auto"/>
      </w:pPr>
      <w:r>
        <w:continuationSeparator/>
      </w:r>
    </w:p>
    <w:p w:rsidR="00E23C86" w:rsidRDefault="00E23C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9DC" w:rsidRDefault="00E23C86">
    <w:pPr>
      <w:pStyle w:val="Header"/>
    </w:pPr>
    <w:sdt>
      <w:sdtPr>
        <w:rPr>
          <w:rStyle w:val="Strong"/>
        </w:rPr>
        <w:alias w:val="Running head"/>
        <w:tag w:val=""/>
        <w:id w:val="12739865"/>
        <w:placeholder>
          <w:docPart w:val="A8738AFE3E8748EF8C783975CBF988E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279DC">
          <w:rPr>
            <w:rStyle w:val="Strong"/>
          </w:rPr>
          <w:t>Sentimental analysis using twitter api in python</w:t>
        </w:r>
      </w:sdtContent>
    </w:sdt>
    <w:r w:rsidR="00F279DC">
      <w:rPr>
        <w:rStyle w:val="Strong"/>
      </w:rPr>
      <w:ptab w:relativeTo="margin" w:alignment="right" w:leader="none"/>
    </w:r>
    <w:r w:rsidR="00F279DC">
      <w:rPr>
        <w:rStyle w:val="Strong"/>
      </w:rPr>
      <w:fldChar w:fldCharType="begin"/>
    </w:r>
    <w:r w:rsidR="00F279DC">
      <w:rPr>
        <w:rStyle w:val="Strong"/>
      </w:rPr>
      <w:instrText xml:space="preserve"> PAGE   \* MERGEFORMAT </w:instrText>
    </w:r>
    <w:r w:rsidR="00F279DC">
      <w:rPr>
        <w:rStyle w:val="Strong"/>
      </w:rPr>
      <w:fldChar w:fldCharType="separate"/>
    </w:r>
    <w:r w:rsidR="000E7F22">
      <w:rPr>
        <w:rStyle w:val="Strong"/>
        <w:noProof/>
      </w:rPr>
      <w:t>7</w:t>
    </w:r>
    <w:r w:rsidR="00F279D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9DC" w:rsidRDefault="00F279DC">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E7F2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75D4"/>
      </v:shape>
    </w:pict>
  </w:numPicBullet>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87343DD"/>
    <w:multiLevelType w:val="hybridMultilevel"/>
    <w:tmpl w:val="841468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0C62047"/>
    <w:multiLevelType w:val="hybridMultilevel"/>
    <w:tmpl w:val="AB9CECB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C4B78C3"/>
    <w:multiLevelType w:val="hybridMultilevel"/>
    <w:tmpl w:val="438E15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6E2E1F27"/>
    <w:multiLevelType w:val="hybridMultilevel"/>
    <w:tmpl w:val="33BE75DE"/>
    <w:lvl w:ilvl="0" w:tplc="D3A6442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2"/>
  </w:num>
  <w:num w:numId="15">
    <w:abstractNumId w:val="15"/>
  </w:num>
  <w:num w:numId="16">
    <w:abstractNumId w:val="16"/>
  </w:num>
  <w:num w:numId="17">
    <w:abstractNumId w:val="10"/>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34"/>
    <w:rsid w:val="000253B0"/>
    <w:rsid w:val="000D3F41"/>
    <w:rsid w:val="000E7F22"/>
    <w:rsid w:val="00155FBB"/>
    <w:rsid w:val="001D6B1A"/>
    <w:rsid w:val="002D39D7"/>
    <w:rsid w:val="00355DCA"/>
    <w:rsid w:val="003956BD"/>
    <w:rsid w:val="003B3E34"/>
    <w:rsid w:val="00511DAC"/>
    <w:rsid w:val="00551A02"/>
    <w:rsid w:val="005534FA"/>
    <w:rsid w:val="005D3A03"/>
    <w:rsid w:val="00643443"/>
    <w:rsid w:val="00644E84"/>
    <w:rsid w:val="006769D5"/>
    <w:rsid w:val="00782CD8"/>
    <w:rsid w:val="007E1DE4"/>
    <w:rsid w:val="008002C0"/>
    <w:rsid w:val="00851822"/>
    <w:rsid w:val="008B3B8D"/>
    <w:rsid w:val="008C5323"/>
    <w:rsid w:val="00980B63"/>
    <w:rsid w:val="009A6A3B"/>
    <w:rsid w:val="00A95799"/>
    <w:rsid w:val="00AE7A03"/>
    <w:rsid w:val="00B823AA"/>
    <w:rsid w:val="00BA45DB"/>
    <w:rsid w:val="00BF4184"/>
    <w:rsid w:val="00C0283B"/>
    <w:rsid w:val="00C0601E"/>
    <w:rsid w:val="00C10F08"/>
    <w:rsid w:val="00C16711"/>
    <w:rsid w:val="00C31D30"/>
    <w:rsid w:val="00CD6E39"/>
    <w:rsid w:val="00CF6E91"/>
    <w:rsid w:val="00D85B68"/>
    <w:rsid w:val="00DC253B"/>
    <w:rsid w:val="00E23C86"/>
    <w:rsid w:val="00E51054"/>
    <w:rsid w:val="00E6004D"/>
    <w:rsid w:val="00E81978"/>
    <w:rsid w:val="00F279DC"/>
    <w:rsid w:val="00F379B7"/>
    <w:rsid w:val="00F525FA"/>
    <w:rsid w:val="00FD7BE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1FC4AC-6F21-4043-BCA0-A9E9942C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3430263">
      <w:bodyDiv w:val="1"/>
      <w:marLeft w:val="0"/>
      <w:marRight w:val="0"/>
      <w:marTop w:val="0"/>
      <w:marBottom w:val="0"/>
      <w:divBdr>
        <w:top w:val="none" w:sz="0" w:space="0" w:color="auto"/>
        <w:left w:val="none" w:sz="0" w:space="0" w:color="auto"/>
        <w:bottom w:val="none" w:sz="0" w:space="0" w:color="auto"/>
        <w:right w:val="none" w:sz="0" w:space="0" w:color="auto"/>
      </w:divBdr>
      <w:divsChild>
        <w:div w:id="1765954099">
          <w:marLeft w:val="0"/>
          <w:marRight w:val="0"/>
          <w:marTop w:val="0"/>
          <w:marBottom w:val="0"/>
          <w:divBdr>
            <w:top w:val="none" w:sz="0" w:space="0" w:color="auto"/>
            <w:left w:val="none" w:sz="0" w:space="0" w:color="auto"/>
            <w:bottom w:val="none" w:sz="0" w:space="0" w:color="auto"/>
            <w:right w:val="none" w:sz="0" w:space="0" w:color="auto"/>
          </w:divBdr>
          <w:divsChild>
            <w:div w:id="19496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76E6DBEE3D4D7A91ABD4324C8E2729"/>
        <w:category>
          <w:name w:val="General"/>
          <w:gallery w:val="placeholder"/>
        </w:category>
        <w:types>
          <w:type w:val="bbPlcHdr"/>
        </w:types>
        <w:behaviors>
          <w:behavior w:val="content"/>
        </w:behaviors>
        <w:guid w:val="{52BA0E94-4578-43E4-A7D6-01272B223B0E}"/>
      </w:docPartPr>
      <w:docPartBody>
        <w:p w:rsidR="00165049" w:rsidRDefault="00D933D0">
          <w:pPr>
            <w:pStyle w:val="D876E6DBEE3D4D7A91ABD4324C8E2729"/>
          </w:pPr>
          <w:r>
            <w:t>[Title Here, up to 12 Words, on One to Two Lines]</w:t>
          </w:r>
        </w:p>
      </w:docPartBody>
    </w:docPart>
    <w:docPart>
      <w:docPartPr>
        <w:name w:val="A0DACAACCBB048A8A39693E284D6DFE6"/>
        <w:category>
          <w:name w:val="General"/>
          <w:gallery w:val="placeholder"/>
        </w:category>
        <w:types>
          <w:type w:val="bbPlcHdr"/>
        </w:types>
        <w:behaviors>
          <w:behavior w:val="content"/>
        </w:behaviors>
        <w:guid w:val="{59151D60-145F-4471-904A-7278378D7505}"/>
      </w:docPartPr>
      <w:docPartBody>
        <w:p w:rsidR="00165049" w:rsidRDefault="00D933D0">
          <w:pPr>
            <w:pStyle w:val="A0DACAACCBB048A8A39693E284D6DFE6"/>
          </w:pPr>
          <w:r>
            <w:t>[Title Here, up to 12 Words, on One to Two Lines]</w:t>
          </w:r>
        </w:p>
      </w:docPartBody>
    </w:docPart>
    <w:docPart>
      <w:docPartPr>
        <w:name w:val="A8738AFE3E8748EF8C783975CBF988EB"/>
        <w:category>
          <w:name w:val="General"/>
          <w:gallery w:val="placeholder"/>
        </w:category>
        <w:types>
          <w:type w:val="bbPlcHdr"/>
        </w:types>
        <w:behaviors>
          <w:behavior w:val="content"/>
        </w:behaviors>
        <w:guid w:val="{376ACADE-4399-4F97-9991-FD46632292AF}"/>
      </w:docPartPr>
      <w:docPartBody>
        <w:p w:rsidR="00165049" w:rsidRDefault="00D933D0">
          <w:pPr>
            <w:pStyle w:val="A8738AFE3E8748EF8C783975CBF988E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D0"/>
    <w:rsid w:val="00165049"/>
    <w:rsid w:val="002C6983"/>
    <w:rsid w:val="00BA67B2"/>
    <w:rsid w:val="00D9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76E6DBEE3D4D7A91ABD4324C8E2729">
    <w:name w:val="D876E6DBEE3D4D7A91ABD4324C8E2729"/>
  </w:style>
  <w:style w:type="paragraph" w:customStyle="1" w:styleId="E86CCE162A354C93A0A6041D875012C4">
    <w:name w:val="E86CCE162A354C93A0A6041D875012C4"/>
  </w:style>
  <w:style w:type="paragraph" w:customStyle="1" w:styleId="177518226D744B53A570922C3D4BBA4D">
    <w:name w:val="177518226D744B53A570922C3D4BBA4D"/>
  </w:style>
  <w:style w:type="paragraph" w:customStyle="1" w:styleId="212E1A8CDF9D435AA26E1C7DAD4C314F">
    <w:name w:val="212E1A8CDF9D435AA26E1C7DAD4C314F"/>
  </w:style>
  <w:style w:type="paragraph" w:customStyle="1" w:styleId="A6B49B89B13B4251A20366ADB221B373">
    <w:name w:val="A6B49B89B13B4251A20366ADB221B373"/>
  </w:style>
  <w:style w:type="paragraph" w:customStyle="1" w:styleId="2F6CEC84BA3D48709F3A1F8B988C355F">
    <w:name w:val="2F6CEC84BA3D48709F3A1F8B988C355F"/>
  </w:style>
  <w:style w:type="character" w:styleId="Emphasis">
    <w:name w:val="Emphasis"/>
    <w:basedOn w:val="DefaultParagraphFont"/>
    <w:uiPriority w:val="4"/>
    <w:unhideWhenUsed/>
    <w:qFormat/>
    <w:rPr>
      <w:i/>
      <w:iCs/>
    </w:rPr>
  </w:style>
  <w:style w:type="paragraph" w:customStyle="1" w:styleId="80B93A76322B436EBB163DA5D08875A7">
    <w:name w:val="80B93A76322B436EBB163DA5D08875A7"/>
  </w:style>
  <w:style w:type="paragraph" w:customStyle="1" w:styleId="4CFBE496E2974D3EBC8E470534D4EC77">
    <w:name w:val="4CFBE496E2974D3EBC8E470534D4EC77"/>
  </w:style>
  <w:style w:type="paragraph" w:customStyle="1" w:styleId="A0DACAACCBB048A8A39693E284D6DFE6">
    <w:name w:val="A0DACAACCBB048A8A39693E284D6DFE6"/>
  </w:style>
  <w:style w:type="paragraph" w:customStyle="1" w:styleId="F053966A786E4D098CBF07FABBC8635F">
    <w:name w:val="F053966A786E4D098CBF07FABBC8635F"/>
  </w:style>
  <w:style w:type="paragraph" w:customStyle="1" w:styleId="25311A548BDA4949A4BD0F5EC424410E">
    <w:name w:val="25311A548BDA4949A4BD0F5EC424410E"/>
  </w:style>
  <w:style w:type="paragraph" w:customStyle="1" w:styleId="08E9DF4A5A694E86A979E2F143E6EB6F">
    <w:name w:val="08E9DF4A5A694E86A979E2F143E6EB6F"/>
  </w:style>
  <w:style w:type="paragraph" w:customStyle="1" w:styleId="94C87DC262284A7ABD13A154F112C203">
    <w:name w:val="94C87DC262284A7ABD13A154F112C203"/>
  </w:style>
  <w:style w:type="paragraph" w:customStyle="1" w:styleId="784B25992B2140C08D132539FD9A0176">
    <w:name w:val="784B25992B2140C08D132539FD9A0176"/>
  </w:style>
  <w:style w:type="paragraph" w:customStyle="1" w:styleId="4CC74956EE0B4BB6B6B29380E8420C58">
    <w:name w:val="4CC74956EE0B4BB6B6B29380E8420C58"/>
  </w:style>
  <w:style w:type="paragraph" w:customStyle="1" w:styleId="7AF5A72232E9438EA475099D9BBC3EB3">
    <w:name w:val="7AF5A72232E9438EA475099D9BBC3EB3"/>
  </w:style>
  <w:style w:type="paragraph" w:customStyle="1" w:styleId="6E8CD7A11B8B4D5190C7FEE5EB5CCC9B">
    <w:name w:val="6E8CD7A11B8B4D5190C7FEE5EB5CCC9B"/>
  </w:style>
  <w:style w:type="paragraph" w:customStyle="1" w:styleId="59ADF4A67A244AECAF0F5F1FFB6EAD55">
    <w:name w:val="59ADF4A67A244AECAF0F5F1FFB6EAD55"/>
  </w:style>
  <w:style w:type="paragraph" w:customStyle="1" w:styleId="34F866A9E4EA4430B0F254ADA6BBDB47">
    <w:name w:val="34F866A9E4EA4430B0F254ADA6BBDB47"/>
  </w:style>
  <w:style w:type="paragraph" w:customStyle="1" w:styleId="27C9CB5BBFDE47CBB8AC76FF507D782F">
    <w:name w:val="27C9CB5BBFDE47CBB8AC76FF507D782F"/>
  </w:style>
  <w:style w:type="paragraph" w:customStyle="1" w:styleId="5254D38CB14C41D39290C126D18CF14C">
    <w:name w:val="5254D38CB14C41D39290C126D18CF14C"/>
  </w:style>
  <w:style w:type="paragraph" w:customStyle="1" w:styleId="DBA58D39085C4FB08AAAC78FB1F41312">
    <w:name w:val="DBA58D39085C4FB08AAAC78FB1F41312"/>
  </w:style>
  <w:style w:type="paragraph" w:customStyle="1" w:styleId="1DFF5C6DBFAD4A2C90AA50C4CBE9B455">
    <w:name w:val="1DFF5C6DBFAD4A2C90AA50C4CBE9B455"/>
  </w:style>
  <w:style w:type="paragraph" w:customStyle="1" w:styleId="40778B7C2F5B4AE7B3B46644E724EA96">
    <w:name w:val="40778B7C2F5B4AE7B3B46644E724EA96"/>
  </w:style>
  <w:style w:type="paragraph" w:customStyle="1" w:styleId="A067A1AEBABE4ECD9ED6668183A3210B">
    <w:name w:val="A067A1AEBABE4ECD9ED6668183A3210B"/>
  </w:style>
  <w:style w:type="paragraph" w:customStyle="1" w:styleId="CC378B18F2284DB3B4E3F18566C7966E">
    <w:name w:val="CC378B18F2284DB3B4E3F18566C7966E"/>
  </w:style>
  <w:style w:type="paragraph" w:customStyle="1" w:styleId="046E46DC07C64B5F93EE513E48592B15">
    <w:name w:val="046E46DC07C64B5F93EE513E48592B15"/>
  </w:style>
  <w:style w:type="paragraph" w:customStyle="1" w:styleId="42BA7C5810F84C0BA3F146ABB24613BF">
    <w:name w:val="42BA7C5810F84C0BA3F146ABB24613BF"/>
  </w:style>
  <w:style w:type="paragraph" w:customStyle="1" w:styleId="2E323ACC4E414818A6B5ECE0235D1BF8">
    <w:name w:val="2E323ACC4E414818A6B5ECE0235D1BF8"/>
  </w:style>
  <w:style w:type="paragraph" w:customStyle="1" w:styleId="7E4EDE8042854648B475E7C8D2CF2DD9">
    <w:name w:val="7E4EDE8042854648B475E7C8D2CF2DD9"/>
  </w:style>
  <w:style w:type="paragraph" w:customStyle="1" w:styleId="A3FAB394E8504B38BEE0BF4454020BF1">
    <w:name w:val="A3FAB394E8504B38BEE0BF4454020BF1"/>
  </w:style>
  <w:style w:type="paragraph" w:customStyle="1" w:styleId="8C8B0C77D7F047A8992AFBBD74BA01AB">
    <w:name w:val="8C8B0C77D7F047A8992AFBBD74BA01AB"/>
  </w:style>
  <w:style w:type="paragraph" w:customStyle="1" w:styleId="F08FD0D05D284A6F834A8F906ECB3801">
    <w:name w:val="F08FD0D05D284A6F834A8F906ECB3801"/>
  </w:style>
  <w:style w:type="paragraph" w:customStyle="1" w:styleId="5209B5942FCC4073B9567D97D4C3E734">
    <w:name w:val="5209B5942FCC4073B9567D97D4C3E734"/>
  </w:style>
  <w:style w:type="paragraph" w:customStyle="1" w:styleId="A0107688B4C341EBA468F6CF0F89044F">
    <w:name w:val="A0107688B4C341EBA468F6CF0F89044F"/>
  </w:style>
  <w:style w:type="paragraph" w:customStyle="1" w:styleId="4A831AAF185A4426BC6BC0E29280FDEC">
    <w:name w:val="4A831AAF185A4426BC6BC0E29280FDEC"/>
  </w:style>
  <w:style w:type="paragraph" w:customStyle="1" w:styleId="924243A3F832422B9A9D4FB748A7A81D">
    <w:name w:val="924243A3F832422B9A9D4FB748A7A81D"/>
  </w:style>
  <w:style w:type="paragraph" w:customStyle="1" w:styleId="70A5BA95717643E18818F6DCC7F433F5">
    <w:name w:val="70A5BA95717643E18818F6DCC7F433F5"/>
  </w:style>
  <w:style w:type="paragraph" w:customStyle="1" w:styleId="B836CBFF1CDF47C199AEE70750C780B8">
    <w:name w:val="B836CBFF1CDF47C199AEE70750C780B8"/>
  </w:style>
  <w:style w:type="paragraph" w:customStyle="1" w:styleId="DD6B9CF5FEDE4E4EA82BD1BD0A07D5F6">
    <w:name w:val="DD6B9CF5FEDE4E4EA82BD1BD0A07D5F6"/>
  </w:style>
  <w:style w:type="paragraph" w:customStyle="1" w:styleId="14CA8F17D5054DBD8BC49F12E8A62C33">
    <w:name w:val="14CA8F17D5054DBD8BC49F12E8A62C33"/>
  </w:style>
  <w:style w:type="paragraph" w:customStyle="1" w:styleId="27AEA4BC8C6A4ABDBB34834233FE9198">
    <w:name w:val="27AEA4BC8C6A4ABDBB34834233FE9198"/>
  </w:style>
  <w:style w:type="paragraph" w:customStyle="1" w:styleId="B2D7D9B7B5F04122AC7B056679F8E7FA">
    <w:name w:val="B2D7D9B7B5F04122AC7B056679F8E7FA"/>
  </w:style>
  <w:style w:type="paragraph" w:customStyle="1" w:styleId="A91DA30CF8AB425FB97C6EE25E581B8C">
    <w:name w:val="A91DA30CF8AB425FB97C6EE25E581B8C"/>
  </w:style>
  <w:style w:type="paragraph" w:customStyle="1" w:styleId="4D14A01FF749437FBF6F6E88B8593B04">
    <w:name w:val="4D14A01FF749437FBF6F6E88B8593B04"/>
  </w:style>
  <w:style w:type="paragraph" w:customStyle="1" w:styleId="0DB1A966A5094F16A4EEC508DBCED99F">
    <w:name w:val="0DB1A966A5094F16A4EEC508DBCED99F"/>
  </w:style>
  <w:style w:type="paragraph" w:customStyle="1" w:styleId="DF542A42C9594FD7A5965D8B9E643A31">
    <w:name w:val="DF542A42C9594FD7A5965D8B9E643A31"/>
  </w:style>
  <w:style w:type="paragraph" w:customStyle="1" w:styleId="0331F7A7DA3F487F8C295B5CBC118A7F">
    <w:name w:val="0331F7A7DA3F487F8C295B5CBC118A7F"/>
  </w:style>
  <w:style w:type="paragraph" w:customStyle="1" w:styleId="9478E37940974CA2AD4A0AACB986F93B">
    <w:name w:val="9478E37940974CA2AD4A0AACB986F93B"/>
  </w:style>
  <w:style w:type="paragraph" w:customStyle="1" w:styleId="AD083B4E9041438B8AF364524FB0CE66">
    <w:name w:val="AD083B4E9041438B8AF364524FB0CE66"/>
  </w:style>
  <w:style w:type="paragraph" w:customStyle="1" w:styleId="C78FD7EA23364B83A3471C898B1BF7C2">
    <w:name w:val="C78FD7EA23364B83A3471C898B1BF7C2"/>
  </w:style>
  <w:style w:type="paragraph" w:customStyle="1" w:styleId="74C514DCDB2945F683227588AEAFBC5A">
    <w:name w:val="74C514DCDB2945F683227588AEAFBC5A"/>
  </w:style>
  <w:style w:type="paragraph" w:customStyle="1" w:styleId="E148456CAFB04D2B830E2360CE3BA293">
    <w:name w:val="E148456CAFB04D2B830E2360CE3BA293"/>
  </w:style>
  <w:style w:type="paragraph" w:customStyle="1" w:styleId="CA9B0ACDE8004069A78E5538A7E3F8CF">
    <w:name w:val="CA9B0ACDE8004069A78E5538A7E3F8CF"/>
  </w:style>
  <w:style w:type="paragraph" w:customStyle="1" w:styleId="6F33B7C724054123B53ECF08CC8B4AEB">
    <w:name w:val="6F33B7C724054123B53ECF08CC8B4AEB"/>
  </w:style>
  <w:style w:type="paragraph" w:customStyle="1" w:styleId="731115693AE5400FA9C3E5E9C3E3A54B">
    <w:name w:val="731115693AE5400FA9C3E5E9C3E3A54B"/>
  </w:style>
  <w:style w:type="paragraph" w:customStyle="1" w:styleId="6EB7BEF8A1FF4E428F124A603A6A073F">
    <w:name w:val="6EB7BEF8A1FF4E428F124A603A6A073F"/>
  </w:style>
  <w:style w:type="paragraph" w:customStyle="1" w:styleId="3DB6CF707EBD4783917DE0453FE389D0">
    <w:name w:val="3DB6CF707EBD4783917DE0453FE389D0"/>
  </w:style>
  <w:style w:type="paragraph" w:customStyle="1" w:styleId="895BF7E18A9142A0BF61BD490CBB441E">
    <w:name w:val="895BF7E18A9142A0BF61BD490CBB441E"/>
  </w:style>
  <w:style w:type="paragraph" w:customStyle="1" w:styleId="73F8683B2C2C4290818DDD60DA515E06">
    <w:name w:val="73F8683B2C2C4290818DDD60DA515E06"/>
  </w:style>
  <w:style w:type="paragraph" w:customStyle="1" w:styleId="D3B30D58F6C64CA9899FB5D64A947AE3">
    <w:name w:val="D3B30D58F6C64CA9899FB5D64A947AE3"/>
  </w:style>
  <w:style w:type="paragraph" w:customStyle="1" w:styleId="A8738AFE3E8748EF8C783975CBF988EB">
    <w:name w:val="A8738AFE3E8748EF8C783975CBF988EB"/>
  </w:style>
  <w:style w:type="paragraph" w:customStyle="1" w:styleId="10FD2D74447242FAA0670EC46786C772">
    <w:name w:val="10FD2D74447242FAA0670EC46786C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Sentimental analysis using twitter api in python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85577-59B4-4EB7-B241-0516944B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413</TotalTime>
  <Pages>7</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Sentiment Analysis of Tweets [UPA VS NDA]</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of Tweets [UPA VS NDA]</dc:title>
  <dc:subject/>
  <dc:creator>admin</dc:creator>
  <cp:keywords/>
  <dc:description/>
  <cp:lastModifiedBy>admin</cp:lastModifiedBy>
  <cp:revision>30</cp:revision>
  <dcterms:created xsi:type="dcterms:W3CDTF">2019-05-23T06:49:00Z</dcterms:created>
  <dcterms:modified xsi:type="dcterms:W3CDTF">2019-06-13T12:10:00Z</dcterms:modified>
</cp:coreProperties>
</file>